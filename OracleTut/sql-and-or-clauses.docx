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4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v:group style="position:absolute;margin-left:34.464001pt;margin-top:25.701498pt;width:525.311980pt;height:.1pt;mso-position-horizontal-relative:page;mso-position-vertical-relative:paragraph;z-index:-184" coordorigin="689,514" coordsize="10506,2">
            <v:shape style="position:absolute;left:689;top:514;width:10506;height:2" coordorigin="689,514" coordsize="10506,0" path="m689,514l11196,514e" filled="f" stroked="t" strokeweight=".86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32"/>
          <w:szCs w:val="32"/>
          <w:spacing w:val="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4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1" w:after="0" w:line="216" w:lineRule="exact"/>
        <w:ind w:left="109" w:right="-20"/>
        <w:jc w:val="left"/>
        <w:tabs>
          <w:tab w:pos="83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hyperlink r:id="rId7"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h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p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: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101"/>
            <w:b/>
            <w:bCs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u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1"/>
            <w:w w:val="78"/>
            <w:b/>
            <w:bCs/>
            <w:position w:val="-1"/>
          </w:rPr>
          <w:t>r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i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90"/>
            <w:b/>
            <w:bCs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p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i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n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101"/>
            <w:b/>
            <w:bCs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101"/>
            <w:b/>
            <w:bCs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94"/>
            <w:b/>
            <w:bCs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q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q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-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90"/>
            <w:b/>
            <w:bCs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n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d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-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1"/>
            <w:w w:val="78"/>
            <w:b/>
            <w:bCs/>
            <w:position w:val="-1"/>
          </w:rPr>
          <w:t>r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101"/>
            <w:b/>
            <w:bCs/>
            <w:position w:val="-1"/>
          </w:rPr>
          <w:t>-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101"/>
            <w:b/>
            <w:bCs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101"/>
            <w:b/>
            <w:bCs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90"/>
            <w:b/>
            <w:bCs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u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4"/>
            <w:w w:val="101"/>
            <w:b/>
            <w:bCs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6"/>
            <w:w w:val="101"/>
            <w:b/>
            <w:bCs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101"/>
            <w:b/>
            <w:bCs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1"/>
            <w:w w:val="91"/>
            <w:b/>
            <w:bCs/>
            <w:position w:val="-1"/>
          </w:rPr>
          <w:t>h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-5"/>
            <w:w w:val="84"/>
            <w:b/>
            <w:bCs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94"/>
            <w:b/>
            <w:bCs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100"/>
            <w:b/>
            <w:bCs/>
            <w:position w:val="-1"/>
          </w:rPr>
          <w:tab/>
        </w:r>
        <w:r>
          <w:rPr>
            <w:rFonts w:ascii="Times New Roman" w:hAnsi="Times New Roman" w:cs="Times New Roman" w:eastAsia="Times New Roman"/>
            <w:sz w:val="18"/>
            <w:szCs w:val="18"/>
            <w:color w:val="BABABA"/>
            <w:spacing w:val="0"/>
            <w:w w:val="100"/>
            <w:b/>
            <w:bCs/>
            <w:position w:val="-1"/>
          </w:rPr>
        </w:r>
      </w:hyperlink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4"/>
          <w:w w:val="91"/>
          <w:b/>
          <w:bCs/>
          <w:position w:val="1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7"/>
          <w:w w:val="91"/>
          <w:b/>
          <w:bCs/>
          <w:position w:val="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7"/>
          <w:w w:val="91"/>
          <w:b/>
          <w:bCs/>
          <w:position w:val="1"/>
        </w:rPr>
        <w:t>p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7"/>
          <w:w w:val="91"/>
          <w:b/>
          <w:bCs/>
          <w:position w:val="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4"/>
          <w:w w:val="91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91"/>
          <w:b/>
          <w:bCs/>
          <w:position w:val="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7"/>
          <w:w w:val="91"/>
          <w:b/>
          <w:bCs/>
          <w:position w:val="1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7"/>
          <w:w w:val="91"/>
          <w:b/>
          <w:bCs/>
          <w:position w:val="1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0"/>
          <w:w w:val="91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9"/>
          <w:w w:val="91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0"/>
          <w:w w:val="100"/>
          <w:b/>
          <w:bCs/>
          <w:position w:val="1"/>
        </w:rPr>
        <w:t>©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82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88"/>
          <w:b/>
          <w:bCs/>
          <w:position w:val="1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82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98"/>
          <w:b/>
          <w:bCs/>
          <w:position w:val="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4"/>
          <w:w w:val="76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98"/>
          <w:b/>
          <w:bCs/>
          <w:position w:val="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2"/>
          <w:w w:val="87"/>
          <w:b/>
          <w:bCs/>
          <w:position w:val="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98"/>
          <w:b/>
          <w:bCs/>
          <w:position w:val="1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4"/>
          <w:w w:val="98"/>
          <w:b/>
          <w:bCs/>
          <w:position w:val="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88"/>
          <w:b/>
          <w:bCs/>
          <w:position w:val="1"/>
        </w:rPr>
        <w:t>p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98"/>
          <w:b/>
          <w:bCs/>
          <w:position w:val="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98"/>
          <w:b/>
          <w:bCs/>
          <w:position w:val="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88"/>
          <w:b/>
          <w:bCs/>
          <w:position w:val="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-1"/>
          <w:w w:val="82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4"/>
          <w:w w:val="98"/>
          <w:b/>
          <w:bCs/>
          <w:position w:val="1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2"/>
          <w:w w:val="98"/>
          <w:b/>
          <w:bCs/>
          <w:position w:val="1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8"/>
          <w:w w:val="98"/>
          <w:b/>
          <w:bCs/>
          <w:position w:val="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color w:val="BABABA"/>
          <w:spacing w:val="0"/>
          <w:w w:val="92"/>
          <w:b/>
          <w:bCs/>
          <w:position w:val="1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305" w:lineRule="auto"/>
        <w:ind w:left="109" w:right="302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j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2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2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2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92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92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2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2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2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2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ws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65"/>
          <w:b/>
          <w:bCs/>
        </w:rPr>
        <w:t>'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42pt;width:524.643980pt;height:42.339998pt;mso-position-horizontal-relative:page;mso-position-vertical-relative:paragraph;z-index:-183" coordorigin="681,448" coordsize="10493,847">
            <v:group style="position:absolute;left:689;top:457;width:10476;height:829" coordorigin="689,457" coordsize="10476,829">
              <v:shape style="position:absolute;left:689;top:457;width:10476;height:829" coordorigin="689,457" coordsize="10476,829" path="m689,457l11165,457,11165,1287,689,1287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1279;width:10476;height:2" coordorigin="689,1279" coordsize="10476,2">
              <v:shape style="position:absolute;left:689;top:1279;width:10476;height:2" coordorigin="689,1279" coordsize="10476,0" path="m689,1279l11165,1279e" filled="f" stroked="t" strokeweight=".868pt" strokecolor="#D5D5D5">
                <v:path arrowok="t"/>
              </v:shape>
            </v:group>
            <v:group style="position:absolute;left:697;top:457;width:2;height:829" coordorigin="697,457" coordsize="2,829">
              <v:shape style="position:absolute;left:697;top:457;width:2;height:829" coordorigin="697,457" coordsize="0,829" path="m697,1287l697,457e" filled="f" stroked="t" strokeweight=".868pt" strokecolor="#D5D5D5">
                <v:path arrowok="t"/>
              </v:shape>
            </v:group>
            <v:group style="position:absolute;left:11157;top:457;width:2;height:829" coordorigin="11157,457" coordsize="2,829">
              <v:shape style="position:absolute;left:11157;top:457;width:2;height:829" coordorigin="11157,457" coordsize="0,829" path="m11157,1287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201" w:right="700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_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61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auto"/>
        <w:ind w:left="109" w:right="758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6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1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9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42pt;width:524.643980pt;height:128.355995pt;mso-position-horizontal-relative:page;mso-position-vertical-relative:paragraph;z-index:-182" coordorigin="681,448" coordsize="10493,2567">
            <v:group style="position:absolute;left:689;top:457;width:10476;height:2550" coordorigin="689,457" coordsize="10476,2550">
              <v:shape style="position:absolute;left:689;top:457;width:10476;height:2550" coordorigin="689,457" coordsize="10476,2550" path="m689,457l11165,457,11165,3007,689,3007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2999;width:10476;height:2" coordorigin="689,2999" coordsize="10476,2">
              <v:shape style="position:absolute;left:689;top:2999;width:10476;height:2" coordorigin="689,2999" coordsize="10476,0" path="m689,2999l11165,2999e" filled="f" stroked="t" strokeweight=".868pt" strokecolor="#D5D5D5">
                <v:path arrowok="t"/>
              </v:shape>
            </v:group>
            <v:group style="position:absolute;left:697;top:457;width:2;height:2550" coordorigin="697,457" coordsize="2,2550">
              <v:shape style="position:absolute;left:697;top:457;width:2;height:2550" coordorigin="697,457" coordsize="0,2550" path="m697,3007l697,457e" filled="f" stroked="t" strokeweight=".868pt" strokecolor="#D5D5D5">
                <v:path arrowok="t"/>
              </v:shape>
            </v:group>
            <v:group style="position:absolute;left:11157;top:457;width:2;height:2550" coordorigin="11157,457" coordsize="2,2550">
              <v:shape style="position:absolute;left:11157;top:457;width:2;height:2550" coordorigin="11157,457" coordsize="0,2550" path="m11157,3007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1920" w:val="left"/>
          <w:tab w:pos="3840" w:val="left"/>
          <w:tab w:pos="50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4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4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4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4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0"/>
          <w:w w:val="84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57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60" w:val="left"/>
          <w:tab w:pos="41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92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P</w:t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7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53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auto"/>
        <w:ind w:left="109" w:right="283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37.01672pt;width:524.643980pt;height:42.339998pt;mso-position-horizontal-relative:page;mso-position-vertical-relative:paragraph;z-index:-181" coordorigin="681,740" coordsize="10493,847">
            <v:group style="position:absolute;left:689;top:749;width:10476;height:829" coordorigin="689,749" coordsize="10476,829">
              <v:shape style="position:absolute;left:689;top:749;width:10476;height:829" coordorigin="689,749" coordsize="10476,829" path="m689,749l11165,749,11165,1578,689,1578,689,749e" filled="t" fillcolor="#EDEDED" stroked="f">
                <v:path arrowok="t"/>
                <v:fill/>
              </v:shape>
            </v:group>
            <v:group style="position:absolute;left:689;top:757;width:10476;height:2" coordorigin="689,757" coordsize="10476,2">
              <v:shape style="position:absolute;left:689;top:757;width:10476;height:2" coordorigin="689,757" coordsize="10476,0" path="m689,757l11165,757e" filled="f" stroked="t" strokeweight=".868pt" strokecolor="#D5D5D5">
                <v:path arrowok="t"/>
              </v:shape>
            </v:group>
            <v:group style="position:absolute;left:689;top:1571;width:10476;height:2" coordorigin="689,1571" coordsize="10476,2">
              <v:shape style="position:absolute;left:689;top:1571;width:10476;height:2" coordorigin="689,1571" coordsize="10476,0" path="m689,1571l11165,1571e" filled="f" stroked="t" strokeweight=".868pt" strokecolor="#D5D5D5">
                <v:path arrowok="t"/>
              </v:shape>
            </v:group>
            <v:group style="position:absolute;left:697;top:749;width:2;height:829" coordorigin="697,749" coordsize="2,829">
              <v:shape style="position:absolute;left:697;top:749;width:2;height:829" coordorigin="697,749" coordsize="0,829" path="m697,1578l697,749e" filled="f" stroked="t" strokeweight=".868pt" strokecolor="#D5D5D5">
                <v:path arrowok="t"/>
              </v:shape>
            </v:group>
            <v:group style="position:absolute;left:11157;top:749;width:2;height:829" coordorigin="11157,749" coordsize="2,829">
              <v:shape style="position:absolute;left:11157;top:749;width:2;height:829" coordorigin="11157,749" coordsize="0,829" path="m11157,1578l11157,749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6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93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4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4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2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2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89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9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9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89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9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8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8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8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201" w:right="743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61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9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51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4"/>
          <w:w w:val="127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4"/>
          <w:w w:val="127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7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48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28pt;width:524.643980pt;height:74.595997pt;mso-position-horizontal-relative:page;mso-position-vertical-relative:paragraph;z-index:-180" coordorigin="681,448" coordsize="10493,1492">
            <v:group style="position:absolute;left:689;top:457;width:10476;height:1475" coordorigin="689,457" coordsize="10476,1475">
              <v:shape style="position:absolute;left:689;top:457;width:10476;height:1475" coordorigin="689,457" coordsize="10476,1475" path="m689,457l11165,457,11165,1932,689,1932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1924;width:10476;height:2" coordorigin="689,1924" coordsize="10476,2">
              <v:shape style="position:absolute;left:689;top:1924;width:10476;height:2" coordorigin="689,1924" coordsize="10476,0" path="m689,1924l11165,1924e" filled="f" stroked="t" strokeweight=".868pt" strokecolor="#D5D5D5">
                <v:path arrowok="t"/>
              </v:shape>
            </v:group>
            <v:group style="position:absolute;left:697;top:457;width:2;height:1475" coordorigin="697,457" coordsize="2,1475">
              <v:shape style="position:absolute;left:697;top:457;width:2;height:1475" coordorigin="697,457" coordsize="0,1475" path="m697,1932l697,457e" filled="f" stroked="t" strokeweight=".868pt" strokecolor="#D5D5D5">
                <v:path arrowok="t"/>
              </v:shape>
            </v:group>
            <v:group style="position:absolute;left:11157;top:457;width:2;height:1475" coordorigin="11157,457" coordsize="2,1475">
              <v:shape style="position:absolute;left:11157;top:457;width:2;height:1475" coordorigin="11157,457" coordsize="0,1475" path="m11157,1932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1580" w:val="left"/>
          <w:tab w:pos="2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5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5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65"/>
          <w:b/>
          <w:bCs/>
        </w:rPr>
        <w:t>'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720" w:bottom="280" w:left="580" w:right="620"/>
        </w:sectPr>
      </w:pPr>
      <w:rPr/>
    </w:p>
    <w:p>
      <w:pPr>
        <w:spacing w:before="61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15pt;width:524.643980pt;height:42.339998pt;mso-position-horizontal-relative:page;mso-position-vertical-relative:paragraph;z-index:-179" coordorigin="681,448" coordsize="10493,847">
            <v:group style="position:absolute;left:689;top:457;width:10476;height:829" coordorigin="689,457" coordsize="10476,829">
              <v:shape style="position:absolute;left:689;top:457;width:10476;height:829" coordorigin="689,457" coordsize="10476,829" path="m689,457l11165,457,11165,1287,689,1287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1279;width:10476;height:2" coordorigin="689,1279" coordsize="10476,2">
              <v:shape style="position:absolute;left:689;top:1279;width:10476;height:2" coordorigin="689,1279" coordsize="10476,0" path="m689,1279l11165,1279e" filled="f" stroked="t" strokeweight=".868pt" strokecolor="#D5D5D5">
                <v:path arrowok="t"/>
              </v:shape>
            </v:group>
            <v:group style="position:absolute;left:697;top:457;width:2;height:829" coordorigin="697,457" coordsize="2,829">
              <v:shape style="position:absolute;left:697;top:457;width:2;height:829" coordorigin="697,457" coordsize="0,829" path="m697,1287l697,457e" filled="f" stroked="t" strokeweight=".868pt" strokecolor="#D5D5D5">
                <v:path arrowok="t"/>
              </v:shape>
            </v:group>
            <v:group style="position:absolute;left:11157;top:457;width:2;height:829" coordorigin="11157,457" coordsize="2,829">
              <v:shape style="position:absolute;left:11157;top:457;width:2;height:829" coordorigin="11157,457" coordsize="0,829" path="m11157,1287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201" w:right="688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_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61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"/>
          <w:w w:val="81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1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2"/>
          <w:w w:val="8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38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auto"/>
        <w:ind w:left="109" w:right="5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6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5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5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1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78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9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17pt;width:524.643980pt;height:128.355995pt;mso-position-horizontal-relative:page;mso-position-vertical-relative:paragraph;z-index:-178" coordorigin="681,448" coordsize="10493,2567">
            <v:group style="position:absolute;left:689;top:457;width:10476;height:2550" coordorigin="689,457" coordsize="10476,2550">
              <v:shape style="position:absolute;left:689;top:457;width:10476;height:2550" coordorigin="689,457" coordsize="10476,2550" path="m689,457l11165,457,11165,3007,689,3007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2999;width:10476;height:2" coordorigin="689,2999" coordsize="10476,2">
              <v:shape style="position:absolute;left:689;top:2999;width:10476;height:2" coordorigin="689,2999" coordsize="10476,0" path="m689,2999l11165,2999e" filled="f" stroked="t" strokeweight=".868pt" strokecolor="#D5D5D5">
                <v:path arrowok="t"/>
              </v:shape>
            </v:group>
            <v:group style="position:absolute;left:697;top:457;width:2;height:2550" coordorigin="697,457" coordsize="2,2550">
              <v:shape style="position:absolute;left:697;top:457;width:2;height:2550" coordorigin="697,457" coordsize="0,2550" path="m697,3007l697,457e" filled="f" stroked="t" strokeweight=".868pt" strokecolor="#D5D5D5">
                <v:path arrowok="t"/>
              </v:shape>
            </v:group>
            <v:group style="position:absolute;left:11157;top:457;width:2;height:2550" coordorigin="11157,457" coordsize="2,2550">
              <v:shape style="position:absolute;left:11157;top:457;width:2;height:2550" coordorigin="11157,457" coordsize="0,2550" path="m11157,3007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3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1920" w:val="left"/>
          <w:tab w:pos="3840" w:val="left"/>
          <w:tab w:pos="50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4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4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4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4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0"/>
          <w:w w:val="84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57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60" w:val="left"/>
          <w:tab w:pos="41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92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40" w:val="left"/>
          <w:tab w:pos="41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P</w:t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  <w:tab w:pos="38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4"/>
          <w:w w:val="127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7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53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auto"/>
        <w:ind w:left="109" w:right="163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37.016727pt;width:524.643980pt;height:42.339998pt;mso-position-horizontal-relative:page;mso-position-vertical-relative:paragraph;z-index:-177" coordorigin="681,740" coordsize="10493,847">
            <v:group style="position:absolute;left:689;top:749;width:10476;height:829" coordorigin="689,749" coordsize="10476,829">
              <v:shape style="position:absolute;left:689;top:749;width:10476;height:829" coordorigin="689,749" coordsize="10476,829" path="m689,749l11165,749,11165,1578,689,1578,689,749e" filled="t" fillcolor="#EDEDED" stroked="f">
                <v:path arrowok="t"/>
                <v:fill/>
              </v:shape>
            </v:group>
            <v:group style="position:absolute;left:689;top:757;width:10476;height:2" coordorigin="689,757" coordsize="10476,2">
              <v:shape style="position:absolute;left:689;top:757;width:10476;height:2" coordorigin="689,757" coordsize="10476,0" path="m689,757l11165,757e" filled="f" stroked="t" strokeweight=".868pt" strokecolor="#D5D5D5">
                <v:path arrowok="t"/>
              </v:shape>
            </v:group>
            <v:group style="position:absolute;left:689;top:1571;width:10476;height:2" coordorigin="689,1571" coordsize="10476,2">
              <v:shape style="position:absolute;left:689;top:1571;width:10476;height:2" coordorigin="689,1571" coordsize="10476,0" path="m689,1571l11165,1571e" filled="f" stroked="t" strokeweight=".868pt" strokecolor="#D5D5D5">
                <v:path arrowok="t"/>
              </v:shape>
            </v:group>
            <v:group style="position:absolute;left:697;top:749;width:2;height:829" coordorigin="697,749" coordsize="2,829">
              <v:shape style="position:absolute;left:697;top:749;width:2;height:829" coordorigin="697,749" coordsize="0,829" path="m697,1578l697,749e" filled="f" stroked="t" strokeweight=".868pt" strokecolor="#D5D5D5">
                <v:path arrowok="t"/>
              </v:shape>
            </v:group>
            <v:group style="position:absolute;left:11157;top:749;width:2;height:829" coordorigin="11157,749" coordsize="2,829">
              <v:shape style="position:absolute;left:11157;top:749;width:2;height:829" coordorigin="11157,749" coordsize="0,829" path="m11157,1578l11157,749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6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6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1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1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1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9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93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4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94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94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4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92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2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2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2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89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9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9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89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9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8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88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8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1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201" w:right="731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45"/>
          <w:b/>
          <w:bCs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78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61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9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8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4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51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"/>
          <w:w w:val="81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1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2"/>
          <w:w w:val="8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4"/>
          <w:w w:val="127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4"/>
          <w:w w:val="127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7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48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84"/>
          <w:b/>
          <w:bCs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34.029999pt;margin-top:22.424719pt;width:524.643980pt;height:106.851996pt;mso-position-horizontal-relative:page;mso-position-vertical-relative:paragraph;z-index:-176" coordorigin="681,448" coordsize="10493,2137">
            <v:group style="position:absolute;left:689;top:457;width:10476;height:2120" coordorigin="689,457" coordsize="10476,2120">
              <v:shape style="position:absolute;left:689;top:457;width:10476;height:2120" coordorigin="689,457" coordsize="10476,2120" path="m689,457l11165,457,11165,2577,689,2577,689,457e" filled="t" fillcolor="#EDEDED" stroked="f">
                <v:path arrowok="t"/>
                <v:fill/>
              </v:shape>
            </v:group>
            <v:group style="position:absolute;left:689;top:465;width:10476;height:2" coordorigin="689,465" coordsize="10476,2">
              <v:shape style="position:absolute;left:689;top:465;width:10476;height:2" coordorigin="689,465" coordsize="10476,0" path="m689,465l11165,465e" filled="f" stroked="t" strokeweight=".868pt" strokecolor="#D5D5D5">
                <v:path arrowok="t"/>
              </v:shape>
            </v:group>
            <v:group style="position:absolute;left:689;top:2569;width:10476;height:2" coordorigin="689,2569" coordsize="10476,2">
              <v:shape style="position:absolute;left:689;top:2569;width:10476;height:2" coordorigin="689,2569" coordsize="10476,0" path="m689,2569l11165,2569e" filled="f" stroked="t" strokeweight=".868pt" strokecolor="#D5D5D5">
                <v:path arrowok="t"/>
              </v:shape>
            </v:group>
            <v:group style="position:absolute;left:697;top:457;width:2;height:2120" coordorigin="697,457" coordsize="2,2120">
              <v:shape style="position:absolute;left:697;top:457;width:2;height:2120" coordorigin="697,457" coordsize="0,2120" path="m697,2577l697,457e" filled="f" stroked="t" strokeweight=".868pt" strokecolor="#D5D5D5">
                <v:path arrowok="t"/>
              </v:shape>
            </v:group>
            <v:group style="position:absolute;left:11157;top:457;width:2;height:2120" coordorigin="11157,457" coordsize="2,2120">
              <v:shape style="position:absolute;left:11157;top:457;width:2;height:2120" coordorigin="11157,457" coordsize="0,2120" path="m11157,2577l11157,457e" filled="f" stroked="t" strokeweight=".868pt" strokecolor="#D5D5D5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3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93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3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78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91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84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1920" w:val="left"/>
          <w:tab w:pos="31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8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57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8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38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221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  <w:tab w:pos="2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8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73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2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221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tabs>
          <w:tab w:pos="520" w:val="left"/>
          <w:tab w:pos="192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65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1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-3"/>
          <w:w w:val="184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7E005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22"/>
          <w:w w:val="27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245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-3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22"/>
          <w:b/>
          <w:bCs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6565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279"/>
          <w:b/>
          <w:bCs/>
        </w:rPr>
        <w:t>|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40" w:lineRule="auto"/>
        <w:ind w:left="20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-3"/>
          <w:w w:val="184"/>
          <w:b/>
          <w:bCs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56500"/>
          <w:spacing w:val="0"/>
          <w:w w:val="107"/>
          <w:b/>
          <w:bCs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sectPr>
      <w:pgSz w:w="11900" w:h="16840"/>
      <w:pgMar w:top="800" w:bottom="280" w:left="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http://www.tutorialspoint.com/sql/sql-and-or-clauses.ht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- AND and OR Conjunctive Operators</dc:title>
  <dcterms:created xsi:type="dcterms:W3CDTF">2013-04-23T14:14:53Z</dcterms:created>
  <dcterms:modified xsi:type="dcterms:W3CDTF">2013-04-23T14:14:53Z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2013-04-23T00:00:00Z</vt:filetime>
  </property>
</Properties>
</file>